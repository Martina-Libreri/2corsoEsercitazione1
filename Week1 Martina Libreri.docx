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4FD9B5" w:rsidR="00547F36" w:rsidRPr="001E6010" w:rsidRDefault="00225A62">
      <w:pPr>
        <w:pStyle w:val="Heading1"/>
        <w:rPr>
          <w:lang w:val="it-IT"/>
        </w:rPr>
      </w:pPr>
      <w:r w:rsidRPr="001E6010">
        <w:rPr>
          <w:lang w:val="it-IT"/>
        </w:rPr>
        <w:t xml:space="preserve">Modulo </w:t>
      </w:r>
      <w:r w:rsidR="000A34E8">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CDEBDC2" w:rsidR="00547F36" w:rsidRPr="001E6010" w:rsidRDefault="002C5C82">
            <w:pPr>
              <w:pStyle w:val="Informazionisullostudente"/>
            </w:pPr>
            <w:r>
              <w:t>Martina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397EAEDB" w:rsidR="00547F36" w:rsidRPr="001E6010" w:rsidRDefault="002C5C82">
            <w:pPr>
              <w:pStyle w:val="Informazionisullostudente"/>
            </w:pPr>
            <w:r>
              <w:t>Libreri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3C1D7B2" w:rsidR="00547F36" w:rsidRPr="001E6010" w:rsidRDefault="002C5C82">
            <w:pPr>
              <w:pStyle w:val="Informazionisullostudente"/>
            </w:pPr>
            <w:r>
              <w:t>26/03/2021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A486D35" w14:textId="496B3352" w:rsidR="000A34E8" w:rsidRDefault="000A34E8" w:rsidP="61A61E6E">
      <w:pPr>
        <w:pStyle w:val="ListParagraph"/>
        <w:numPr>
          <w:ilvl w:val="0"/>
          <w:numId w:val="16"/>
        </w:numPr>
        <w:rPr>
          <w:i/>
          <w:iCs/>
          <w:sz w:val="16"/>
          <w:szCs w:val="16"/>
        </w:rPr>
      </w:pPr>
      <w:r w:rsidRPr="61A61E6E">
        <w:rPr>
          <w:i/>
          <w:iCs/>
          <w:sz w:val="16"/>
          <w:szCs w:val="16"/>
        </w:rPr>
        <w:t xml:space="preserve">Dare una panoramica degli elementi principali </w:t>
      </w:r>
      <w:r w:rsidR="004A3D68" w:rsidRPr="61A61E6E">
        <w:rPr>
          <w:i/>
          <w:iCs/>
          <w:sz w:val="16"/>
          <w:szCs w:val="16"/>
        </w:rPr>
        <w:t>nel Framework .Net</w:t>
      </w:r>
      <w:r w:rsidR="007F0168" w:rsidRPr="61A61E6E">
        <w:rPr>
          <w:i/>
          <w:iCs/>
          <w:sz w:val="16"/>
          <w:szCs w:val="16"/>
        </w:rPr>
        <w:t xml:space="preserve">. </w:t>
      </w:r>
      <w:r w:rsidR="2173698B" w:rsidRPr="61A61E6E">
        <w:rPr>
          <w:i/>
          <w:iCs/>
          <w:sz w:val="16"/>
          <w:szCs w:val="16"/>
        </w:rPr>
        <w:t>Cosa è successo con .Net 5?</w:t>
      </w:r>
    </w:p>
    <w:p w14:paraId="309C9E57" w14:textId="5680A5E6" w:rsidR="002C5C82" w:rsidRDefault="00AF5769" w:rsidP="002C5C82">
      <w:pPr>
        <w:rPr>
          <w:i/>
          <w:iCs/>
          <w:sz w:val="16"/>
          <w:szCs w:val="16"/>
          <w:lang w:val="it-IT"/>
        </w:rPr>
      </w:pPr>
      <w:r w:rsidRPr="00AF5769">
        <w:rPr>
          <w:i/>
          <w:iCs/>
          <w:sz w:val="16"/>
          <w:szCs w:val="16"/>
          <w:lang w:val="it-IT"/>
        </w:rPr>
        <w:t>Framework.Net è un m</w:t>
      </w:r>
      <w:r>
        <w:rPr>
          <w:i/>
          <w:iCs/>
          <w:sz w:val="16"/>
          <w:szCs w:val="16"/>
          <w:lang w:val="it-IT"/>
        </w:rPr>
        <w:t>odello di applicazione che si basa su una standard library insieme ad altri due modelli (Xamarin e .Net Core) viene utilizzato solo per applicazioni Windows e utilizza WPF, le Windows Forms e ASP.Net.</w:t>
      </w:r>
    </w:p>
    <w:p w14:paraId="20694611" w14:textId="49CE7833" w:rsidR="00AF5769" w:rsidRPr="00AF5769" w:rsidRDefault="00AF5769" w:rsidP="002C5C82">
      <w:pPr>
        <w:rPr>
          <w:i/>
          <w:iCs/>
          <w:sz w:val="16"/>
          <w:szCs w:val="16"/>
          <w:lang w:val="it-IT"/>
        </w:rPr>
      </w:pPr>
      <w:r>
        <w:rPr>
          <w:i/>
          <w:iCs/>
          <w:sz w:val="16"/>
          <w:szCs w:val="16"/>
          <w:lang w:val="it-IT"/>
        </w:rPr>
        <w:t>Con .Net 5 vengono unificate tutte le piattaforme tranne quella mobile.</w:t>
      </w:r>
    </w:p>
    <w:p w14:paraId="191E457C" w14:textId="1DB8B006" w:rsidR="61689559" w:rsidRPr="002C5C82" w:rsidRDefault="61689559" w:rsidP="61A61E6E">
      <w:pPr>
        <w:pStyle w:val="ListParagraph"/>
        <w:numPr>
          <w:ilvl w:val="0"/>
          <w:numId w:val="16"/>
        </w:numPr>
        <w:rPr>
          <w:i/>
          <w:iCs/>
          <w:sz w:val="16"/>
          <w:szCs w:val="16"/>
        </w:rPr>
      </w:pPr>
      <w:r w:rsidRPr="61A61E6E">
        <w:rPr>
          <w:rFonts w:ascii="Calibri" w:eastAsia="Calibri" w:hAnsi="Calibri"/>
          <w:i/>
          <w:iCs/>
          <w:sz w:val="16"/>
          <w:szCs w:val="16"/>
        </w:rPr>
        <w:t>Definire i principi</w:t>
      </w:r>
      <w:r w:rsidR="0D037AE2" w:rsidRPr="61A61E6E">
        <w:rPr>
          <w:rFonts w:ascii="Calibri" w:eastAsia="Calibri" w:hAnsi="Calibri"/>
          <w:i/>
          <w:iCs/>
          <w:sz w:val="16"/>
          <w:szCs w:val="16"/>
        </w:rPr>
        <w:t xml:space="preserve"> su cui si basa il linguaggio C#</w:t>
      </w:r>
    </w:p>
    <w:p w14:paraId="51458695" w14:textId="1B326376" w:rsidR="002C5C82" w:rsidRDefault="002C5C82" w:rsidP="002C5C82">
      <w:pPr>
        <w:rPr>
          <w:i/>
          <w:iCs/>
          <w:sz w:val="16"/>
          <w:szCs w:val="16"/>
          <w:lang w:val="it-IT"/>
        </w:rPr>
      </w:pPr>
      <w:r w:rsidRPr="002C5C82">
        <w:rPr>
          <w:i/>
          <w:iCs/>
          <w:sz w:val="16"/>
          <w:szCs w:val="16"/>
          <w:lang w:val="it-IT"/>
        </w:rPr>
        <w:t xml:space="preserve">Il linguaggio c# è </w:t>
      </w:r>
      <w:r>
        <w:rPr>
          <w:i/>
          <w:iCs/>
          <w:sz w:val="16"/>
          <w:szCs w:val="16"/>
          <w:lang w:val="it-IT"/>
        </w:rPr>
        <w:t>un linguaggio tipizzato e orientato agli oggetti (OOP) quindi si basa sui tre principi del linguaggio di programmazione OOP che sono:</w:t>
      </w:r>
    </w:p>
    <w:p w14:paraId="771E78E2" w14:textId="5821DE96" w:rsidR="002C5C82" w:rsidRDefault="002C5C82" w:rsidP="002C5C82">
      <w:pPr>
        <w:pStyle w:val="ListParagraph"/>
        <w:numPr>
          <w:ilvl w:val="0"/>
          <w:numId w:val="23"/>
        </w:numPr>
        <w:rPr>
          <w:i/>
          <w:iCs/>
          <w:sz w:val="16"/>
          <w:szCs w:val="16"/>
        </w:rPr>
      </w:pPr>
      <w:r>
        <w:rPr>
          <w:i/>
          <w:iCs/>
          <w:sz w:val="16"/>
          <w:szCs w:val="16"/>
        </w:rPr>
        <w:t>Ereditarietà: è il principio secondo il quale è possibile ereditare caratteristiche da una classe padre potendo utilizzare tutti i membri della classe che è stata ereditata nella classe figlio come propri. Non è concessa l’ereditarietà multipla ma solo l’ereditarietà singola, una classe può ereditare esclusivamente da una classe.</w:t>
      </w:r>
    </w:p>
    <w:p w14:paraId="0474E6A8" w14:textId="1FC8FF1B" w:rsidR="002C5C82" w:rsidRDefault="002C5C82" w:rsidP="002C5C82">
      <w:pPr>
        <w:pStyle w:val="ListParagraph"/>
        <w:numPr>
          <w:ilvl w:val="0"/>
          <w:numId w:val="23"/>
        </w:numPr>
        <w:rPr>
          <w:i/>
          <w:iCs/>
          <w:sz w:val="16"/>
          <w:szCs w:val="16"/>
        </w:rPr>
      </w:pPr>
      <w:r>
        <w:rPr>
          <w:i/>
          <w:iCs/>
          <w:sz w:val="16"/>
          <w:szCs w:val="16"/>
        </w:rPr>
        <w:t>Polimorfismo: è subordinato all’ereditarietà ed implica l’utilizzo dei metodi di una classe padre nella classe figlio nella quale il metodo virtual o abstract (nel caso in cui la classe padre sia astratta) deve essere definito in over</w:t>
      </w:r>
      <w:r w:rsidR="007C690D">
        <w:rPr>
          <w:i/>
          <w:iCs/>
          <w:sz w:val="16"/>
          <w:szCs w:val="16"/>
        </w:rPr>
        <w:t>ride.</w:t>
      </w:r>
    </w:p>
    <w:p w14:paraId="014F005D" w14:textId="57C26D15" w:rsidR="002C5C82" w:rsidRPr="002C5C82" w:rsidRDefault="002C5C82" w:rsidP="002C5C82">
      <w:pPr>
        <w:pStyle w:val="ListParagraph"/>
        <w:numPr>
          <w:ilvl w:val="0"/>
          <w:numId w:val="23"/>
        </w:numPr>
        <w:rPr>
          <w:i/>
          <w:iCs/>
          <w:sz w:val="16"/>
          <w:szCs w:val="16"/>
        </w:rPr>
      </w:pPr>
      <w:r>
        <w:rPr>
          <w:i/>
          <w:iCs/>
          <w:sz w:val="16"/>
          <w:szCs w:val="16"/>
        </w:rPr>
        <w:t>Incapsulamento:</w:t>
      </w:r>
      <w:r w:rsidR="007C690D">
        <w:rPr>
          <w:i/>
          <w:iCs/>
          <w:sz w:val="16"/>
          <w:szCs w:val="16"/>
        </w:rPr>
        <w:t xml:space="preserve"> invece rappresenta la possitilità di incapsulare diverse caratteristiche in membri di una classe.</w:t>
      </w:r>
    </w:p>
    <w:p w14:paraId="50488096" w14:textId="4E1C68A3" w:rsidR="00046618" w:rsidRDefault="004216EB" w:rsidP="61A61E6E">
      <w:pPr>
        <w:pStyle w:val="ListParagraph"/>
        <w:numPr>
          <w:ilvl w:val="0"/>
          <w:numId w:val="16"/>
        </w:numPr>
        <w:rPr>
          <w:i/>
          <w:iCs/>
          <w:sz w:val="16"/>
          <w:szCs w:val="16"/>
        </w:rPr>
      </w:pPr>
      <w:r w:rsidRPr="61A61E6E">
        <w:rPr>
          <w:i/>
          <w:iCs/>
          <w:sz w:val="16"/>
          <w:szCs w:val="16"/>
        </w:rPr>
        <w:t>Dare una spiegazione d</w:t>
      </w:r>
      <w:r w:rsidR="60791EEB" w:rsidRPr="61A61E6E">
        <w:rPr>
          <w:i/>
          <w:iCs/>
          <w:sz w:val="16"/>
          <w:szCs w:val="16"/>
        </w:rPr>
        <w:t>i Garbage Collector.</w:t>
      </w:r>
    </w:p>
    <w:p w14:paraId="65FFB4D5" w14:textId="127A51D6" w:rsidR="002C5C82" w:rsidRPr="002C5C82" w:rsidRDefault="007C690D" w:rsidP="002C5C82">
      <w:pPr>
        <w:rPr>
          <w:i/>
          <w:iCs/>
          <w:sz w:val="16"/>
          <w:szCs w:val="16"/>
          <w:lang w:val="it-IT"/>
        </w:rPr>
      </w:pPr>
      <w:r>
        <w:rPr>
          <w:i/>
          <w:iCs/>
          <w:sz w:val="16"/>
          <w:szCs w:val="16"/>
          <w:lang w:val="it-IT"/>
        </w:rPr>
        <w:t>Per le variabili reference type, che vengono memorizzate nell’heap e non nello stack, viene utilizzato il garbage collector per liberare lo spazio in memoria utilizzato dalle variabili non più utilizzate. Una volta che il garbage collector è pieno, marchia le variabili in utilizzo ed elimina ciò che non è più utilizzato, successivamente compatta le variabili. Il garbage collector è diviso in tre aree dette Generation e non appena la prima è piena entra i  azione il garbage collector che sposta le variabili nella generation 1 e torna ad utilizzare la generation 0. Stessa cosa viene fatta per la generation 2.</w:t>
      </w:r>
    </w:p>
    <w:p w14:paraId="32E7143A" w14:textId="77777777" w:rsidR="002C5C82" w:rsidRPr="002C5C82" w:rsidRDefault="002C5C82" w:rsidP="002C5C82">
      <w:pPr>
        <w:rPr>
          <w:i/>
          <w:iCs/>
          <w:sz w:val="16"/>
          <w:szCs w:val="16"/>
          <w:lang w:val="it-IT"/>
        </w:rPr>
      </w:pPr>
    </w:p>
    <w:p w14:paraId="01F0A4E7" w14:textId="1F6724B0" w:rsidR="64224F54" w:rsidRPr="002C5C82" w:rsidRDefault="64224F54" w:rsidP="61A61E6E">
      <w:pPr>
        <w:pStyle w:val="ListParagraph"/>
        <w:numPr>
          <w:ilvl w:val="0"/>
          <w:numId w:val="16"/>
        </w:numPr>
        <w:rPr>
          <w:i/>
          <w:iCs/>
          <w:sz w:val="16"/>
          <w:szCs w:val="16"/>
        </w:rPr>
      </w:pPr>
      <w:r w:rsidRPr="61A61E6E">
        <w:rPr>
          <w:rFonts w:ascii="Calibri" w:eastAsia="Calibri" w:hAnsi="Calibri"/>
          <w:i/>
          <w:iCs/>
          <w:sz w:val="16"/>
          <w:szCs w:val="16"/>
        </w:rPr>
        <w:t>Descrivere le differenze tra Reference Type e Value Type</w:t>
      </w:r>
    </w:p>
    <w:p w14:paraId="52F733C7" w14:textId="07FEBD60" w:rsidR="002C5C82" w:rsidRDefault="007C690D" w:rsidP="002C5C82">
      <w:pPr>
        <w:rPr>
          <w:i/>
          <w:iCs/>
          <w:sz w:val="16"/>
          <w:szCs w:val="16"/>
          <w:lang w:val="it-IT"/>
        </w:rPr>
      </w:pPr>
      <w:r w:rsidRPr="007C690D">
        <w:rPr>
          <w:i/>
          <w:iCs/>
          <w:sz w:val="16"/>
          <w:szCs w:val="16"/>
          <w:lang w:val="it-IT"/>
        </w:rPr>
        <w:t>Le differenze principali tra v</w:t>
      </w:r>
      <w:r>
        <w:rPr>
          <w:i/>
          <w:iCs/>
          <w:sz w:val="16"/>
          <w:szCs w:val="16"/>
          <w:lang w:val="it-IT"/>
        </w:rPr>
        <w:t>alue type e reference type sono:</w:t>
      </w:r>
    </w:p>
    <w:p w14:paraId="52B3CC3D" w14:textId="56F78719" w:rsidR="007C690D" w:rsidRDefault="007C690D" w:rsidP="007C690D">
      <w:pPr>
        <w:pStyle w:val="ListParagraph"/>
        <w:numPr>
          <w:ilvl w:val="0"/>
          <w:numId w:val="23"/>
        </w:numPr>
        <w:rPr>
          <w:i/>
          <w:iCs/>
          <w:sz w:val="16"/>
          <w:szCs w:val="16"/>
        </w:rPr>
      </w:pPr>
      <w:r>
        <w:rPr>
          <w:i/>
          <w:iCs/>
          <w:sz w:val="16"/>
          <w:szCs w:val="16"/>
        </w:rPr>
        <w:t>Value type: vengono memorizzate nello stack, quando vengono copiate viene fatta una copia direttamente del valore della variabile e non possono essere nulle.</w:t>
      </w:r>
    </w:p>
    <w:p w14:paraId="71069BE7" w14:textId="1AFCD1A9" w:rsidR="007C690D" w:rsidRDefault="007C690D" w:rsidP="007C690D">
      <w:pPr>
        <w:pStyle w:val="ListParagraph"/>
        <w:numPr>
          <w:ilvl w:val="0"/>
          <w:numId w:val="23"/>
        </w:numPr>
        <w:rPr>
          <w:i/>
          <w:iCs/>
          <w:sz w:val="16"/>
          <w:szCs w:val="16"/>
        </w:rPr>
      </w:pPr>
      <w:r>
        <w:rPr>
          <w:i/>
          <w:iCs/>
          <w:sz w:val="16"/>
          <w:szCs w:val="16"/>
        </w:rPr>
        <w:t>Reference type: sono contenute nell’heap, quando viene effettuata una copia viene copiato il riferimento alla variabile e possono essere nulli.</w:t>
      </w:r>
    </w:p>
    <w:p w14:paraId="7003FD75" w14:textId="52DFE0EB" w:rsidR="007C690D" w:rsidRDefault="007C690D" w:rsidP="007C690D">
      <w:pPr>
        <w:rPr>
          <w:i/>
          <w:iCs/>
          <w:sz w:val="16"/>
          <w:szCs w:val="16"/>
          <w:lang w:val="it-IT"/>
        </w:rPr>
      </w:pPr>
      <w:r w:rsidRPr="007C690D">
        <w:rPr>
          <w:i/>
          <w:iCs/>
          <w:sz w:val="16"/>
          <w:szCs w:val="16"/>
          <w:lang w:val="it-IT"/>
        </w:rPr>
        <w:t>Le variabili int, bool, float, char cono value type mentre le classi, le</w:t>
      </w:r>
      <w:r>
        <w:rPr>
          <w:i/>
          <w:iCs/>
          <w:sz w:val="16"/>
          <w:szCs w:val="16"/>
          <w:lang w:val="it-IT"/>
        </w:rPr>
        <w:t xml:space="preserve"> stringhe nono reference.</w:t>
      </w:r>
    </w:p>
    <w:p w14:paraId="71C47567" w14:textId="69BEBDD7" w:rsidR="007C690D" w:rsidRPr="007C690D" w:rsidRDefault="007C690D" w:rsidP="007C690D">
      <w:pPr>
        <w:rPr>
          <w:i/>
          <w:iCs/>
          <w:sz w:val="16"/>
          <w:szCs w:val="16"/>
          <w:lang w:val="it-IT"/>
        </w:rPr>
      </w:pPr>
      <w:r>
        <w:rPr>
          <w:i/>
          <w:iCs/>
          <w:sz w:val="16"/>
          <w:szCs w:val="16"/>
          <w:lang w:val="it-IT"/>
        </w:rPr>
        <w:t>Possono essere effettuate operazioni di Boxing e UnBoxing per portare da value type a reference e viceversa.</w:t>
      </w:r>
    </w:p>
    <w:p w14:paraId="49BC5B14" w14:textId="514CE561" w:rsidR="00CC1942" w:rsidRDefault="5D3EB72C" w:rsidP="61A61E6E">
      <w:pPr>
        <w:pStyle w:val="ListParagraph"/>
        <w:numPr>
          <w:ilvl w:val="0"/>
          <w:numId w:val="16"/>
        </w:numPr>
        <w:rPr>
          <w:i/>
          <w:iCs/>
          <w:sz w:val="16"/>
          <w:szCs w:val="16"/>
        </w:rPr>
      </w:pPr>
      <w:r w:rsidRPr="61A61E6E">
        <w:rPr>
          <w:i/>
          <w:iCs/>
          <w:sz w:val="16"/>
          <w:szCs w:val="16"/>
        </w:rPr>
        <w:t>Cosa è un delegate?</w:t>
      </w:r>
    </w:p>
    <w:p w14:paraId="79E377E9" w14:textId="37FB3D2A" w:rsidR="002C5C82" w:rsidRPr="00AF5769" w:rsidRDefault="00AF5769" w:rsidP="002C5C82">
      <w:pPr>
        <w:rPr>
          <w:i/>
          <w:iCs/>
          <w:sz w:val="16"/>
          <w:szCs w:val="16"/>
          <w:lang w:val="it-IT"/>
        </w:rPr>
      </w:pPr>
      <w:r w:rsidRPr="00AF5769">
        <w:rPr>
          <w:i/>
          <w:iCs/>
          <w:sz w:val="16"/>
          <w:szCs w:val="16"/>
          <w:lang w:val="it-IT"/>
        </w:rPr>
        <w:t>Un delegate è una s</w:t>
      </w:r>
      <w:r>
        <w:rPr>
          <w:i/>
          <w:iCs/>
          <w:sz w:val="16"/>
          <w:szCs w:val="16"/>
          <w:lang w:val="it-IT"/>
        </w:rPr>
        <w:t>pecie di puntatore che viene tipizzato e lo si dichiara utilizzando la parola delegate. Il delegate viene instanziato passandogli il nome del metodo che deve delegare invocando successivamente l’istanza.</w:t>
      </w:r>
    </w:p>
    <w:p w14:paraId="0E08925B" w14:textId="074A2FD5" w:rsidR="002C5C82" w:rsidRDefault="00AF5769" w:rsidP="002C5C82">
      <w:pPr>
        <w:rPr>
          <w:i/>
          <w:iCs/>
          <w:sz w:val="16"/>
          <w:szCs w:val="16"/>
          <w:lang w:val="it-IT"/>
        </w:rPr>
      </w:pPr>
      <w:r>
        <w:rPr>
          <w:i/>
          <w:iCs/>
          <w:sz w:val="16"/>
          <w:szCs w:val="16"/>
          <w:lang w:val="it-IT"/>
        </w:rPr>
        <w:t>Il compilatore crea una classe con nome MyDelegate che utilizza come libreria System.Delegate.</w:t>
      </w:r>
    </w:p>
    <w:p w14:paraId="4419C017" w14:textId="2AEB17A9" w:rsidR="00C33647" w:rsidRDefault="00C33647" w:rsidP="002C5C82">
      <w:pPr>
        <w:rPr>
          <w:i/>
          <w:iCs/>
          <w:sz w:val="16"/>
          <w:szCs w:val="16"/>
          <w:lang w:val="it-IT"/>
        </w:rPr>
      </w:pPr>
    </w:p>
    <w:p w14:paraId="17F7780D" w14:textId="0BC55368" w:rsidR="00C33647" w:rsidRDefault="00C33647" w:rsidP="002C5C82">
      <w:pPr>
        <w:rPr>
          <w:i/>
          <w:iCs/>
          <w:sz w:val="16"/>
          <w:szCs w:val="16"/>
          <w:lang w:val="it-IT"/>
        </w:rPr>
      </w:pPr>
    </w:p>
    <w:p w14:paraId="2C1D779A" w14:textId="018218FB" w:rsidR="00C33647" w:rsidRDefault="00C33647" w:rsidP="002C5C82">
      <w:pPr>
        <w:rPr>
          <w:i/>
          <w:iCs/>
          <w:sz w:val="16"/>
          <w:szCs w:val="16"/>
          <w:lang w:val="it-IT"/>
        </w:rPr>
      </w:pPr>
    </w:p>
    <w:p w14:paraId="7704F3FA" w14:textId="77777777" w:rsidR="00C33647" w:rsidRPr="00AF5769" w:rsidRDefault="00C33647" w:rsidP="002C5C82">
      <w:pPr>
        <w:rPr>
          <w:i/>
          <w:iCs/>
          <w:sz w:val="16"/>
          <w:szCs w:val="16"/>
          <w:lang w:val="it-IT"/>
        </w:rPr>
      </w:pPr>
    </w:p>
    <w:p w14:paraId="0A6A92BB" w14:textId="5BC925DC" w:rsidR="003A4C5E" w:rsidRPr="003A4C5E" w:rsidRDefault="6494C3FE" w:rsidP="003A4C5E">
      <w:pPr>
        <w:pStyle w:val="ListParagraph"/>
        <w:numPr>
          <w:ilvl w:val="0"/>
          <w:numId w:val="16"/>
        </w:numPr>
        <w:rPr>
          <w:i/>
          <w:iCs/>
          <w:sz w:val="16"/>
          <w:szCs w:val="16"/>
        </w:rPr>
      </w:pPr>
      <w:r w:rsidRPr="61A61E6E">
        <w:rPr>
          <w:i/>
          <w:iCs/>
          <w:sz w:val="16"/>
          <w:szCs w:val="16"/>
        </w:rPr>
        <w:lastRenderedPageBreak/>
        <w:t xml:space="preserve">Scrivere una query LINQ : </w:t>
      </w:r>
      <w:r w:rsidR="338D733C" w:rsidRPr="61A61E6E">
        <w:rPr>
          <w:i/>
          <w:iCs/>
          <w:sz w:val="16"/>
          <w:szCs w:val="16"/>
        </w:rPr>
        <w:t>Date le gare disponibili,</w:t>
      </w:r>
      <w:r w:rsidRPr="61A61E6E">
        <w:rPr>
          <w:i/>
          <w:iCs/>
          <w:sz w:val="16"/>
          <w:szCs w:val="16"/>
        </w:rPr>
        <w:t xml:space="preserve"> ricavare il tempo</w:t>
      </w:r>
      <w:r w:rsidR="2731F631" w:rsidRPr="61A61E6E">
        <w:rPr>
          <w:i/>
          <w:iCs/>
          <w:sz w:val="16"/>
          <w:szCs w:val="16"/>
        </w:rPr>
        <w:t xml:space="preserve"> medio, massimo e minimo per disciplina</w:t>
      </w:r>
      <w:r w:rsidR="2BA6436D" w:rsidRPr="61A61E6E">
        <w:rPr>
          <w:i/>
          <w:iCs/>
          <w:sz w:val="16"/>
          <w:szCs w:val="16"/>
        </w:rPr>
        <w:t>.</w:t>
      </w:r>
      <w:r w:rsidR="003A4C5E" w:rsidRPr="003A4C5E">
        <w:rPr>
          <w:rFonts w:ascii="Consolas" w:eastAsia="SimSun" w:hAnsi="Consolas" w:cs="Consolas"/>
          <w:color w:val="0000FF"/>
          <w:sz w:val="19"/>
          <w:szCs w:val="19"/>
        </w:rPr>
        <w:t>var</w:t>
      </w:r>
      <w:r w:rsidR="003A4C5E" w:rsidRPr="003A4C5E">
        <w:rPr>
          <w:rFonts w:ascii="Consolas" w:eastAsia="SimSun" w:hAnsi="Consolas" w:cs="Consolas"/>
          <w:color w:val="000000"/>
          <w:sz w:val="19"/>
          <w:szCs w:val="19"/>
        </w:rPr>
        <w:t xml:space="preserve"> tempoMax = listaClassifica.Join( listaGare.Where(D =&gt; D.Disciplina.Equals(</w:t>
      </w:r>
      <w:r w:rsidR="003A4C5E" w:rsidRPr="003A4C5E">
        <w:rPr>
          <w:rFonts w:ascii="Consolas" w:eastAsia="SimSun" w:hAnsi="Consolas" w:cs="Consolas"/>
          <w:color w:val="A31515"/>
          <w:sz w:val="19"/>
          <w:szCs w:val="19"/>
        </w:rPr>
        <w:t>"Corsa"</w:t>
      </w:r>
      <w:r w:rsidR="003A4C5E" w:rsidRPr="003A4C5E">
        <w:rPr>
          <w:rFonts w:ascii="Consolas" w:eastAsia="SimSun" w:hAnsi="Consolas" w:cs="Consolas"/>
          <w:color w:val="000000"/>
          <w:sz w:val="19"/>
          <w:szCs w:val="19"/>
        </w:rPr>
        <w:t>)),                l =&gt; l.GaraID,</w:t>
      </w:r>
    </w:p>
    <w:p w14:paraId="358BB746" w14:textId="77777777" w:rsidR="003A4C5E" w:rsidRPr="000A3698" w:rsidRDefault="003A4C5E" w:rsidP="003A4C5E">
      <w:pPr>
        <w:pStyle w:val="ListParagraph"/>
        <w:autoSpaceDE w:val="0"/>
        <w:autoSpaceDN w:val="0"/>
        <w:adjustRightInd w:val="0"/>
        <w:spacing w:line="240" w:lineRule="auto"/>
        <w:ind w:left="360"/>
        <w:rPr>
          <w:rFonts w:ascii="Consolas" w:eastAsia="SimSun" w:hAnsi="Consolas" w:cs="Consolas"/>
          <w:color w:val="000000"/>
          <w:sz w:val="19"/>
          <w:szCs w:val="19"/>
        </w:rPr>
      </w:pPr>
      <w:r w:rsidRPr="003A4C5E">
        <w:rPr>
          <w:rFonts w:ascii="Consolas" w:eastAsia="SimSun" w:hAnsi="Consolas" w:cs="Consolas"/>
          <w:color w:val="000000"/>
          <w:sz w:val="19"/>
          <w:szCs w:val="19"/>
        </w:rPr>
        <w:t xml:space="preserve">                </w:t>
      </w:r>
      <w:r w:rsidRPr="000A3698">
        <w:rPr>
          <w:rFonts w:ascii="Consolas" w:eastAsia="SimSun" w:hAnsi="Consolas" w:cs="Consolas"/>
          <w:color w:val="000000"/>
          <w:sz w:val="19"/>
          <w:szCs w:val="19"/>
        </w:rPr>
        <w:t>g =&gt; g.ID,</w:t>
      </w:r>
    </w:p>
    <w:p w14:paraId="69A2220E" w14:textId="238A4A1F" w:rsidR="003A4C5E" w:rsidRPr="000A3698" w:rsidRDefault="003A4C5E" w:rsidP="003A4C5E">
      <w:pPr>
        <w:rPr>
          <w:i/>
          <w:iCs/>
          <w:sz w:val="16"/>
          <w:szCs w:val="16"/>
          <w:lang w:val="it-IT"/>
        </w:rPr>
      </w:pPr>
      <w:r w:rsidRPr="000A3698">
        <w:rPr>
          <w:rFonts w:ascii="Consolas" w:eastAsia="SimSun" w:hAnsi="Consolas" w:cs="Consolas"/>
          <w:color w:val="000000"/>
          <w:sz w:val="19"/>
          <w:szCs w:val="19"/>
          <w:lang w:val="it-IT"/>
        </w:rPr>
        <w:t xml:space="preserve">              (l,g) =&gt; </w:t>
      </w:r>
      <w:r w:rsidRPr="000A3698">
        <w:rPr>
          <w:rFonts w:ascii="Consolas" w:eastAsia="SimSun" w:hAnsi="Consolas" w:cs="Consolas"/>
          <w:color w:val="0000FF"/>
          <w:sz w:val="19"/>
          <w:szCs w:val="19"/>
          <w:lang w:val="it-IT"/>
        </w:rPr>
        <w:t>new</w:t>
      </w:r>
      <w:r w:rsidRPr="000A3698">
        <w:rPr>
          <w:rFonts w:ascii="Consolas" w:eastAsia="SimSun" w:hAnsi="Consolas" w:cs="Consolas"/>
          <w:color w:val="000000"/>
          <w:sz w:val="19"/>
          <w:szCs w:val="19"/>
          <w:lang w:val="it-IT"/>
        </w:rPr>
        <w:t xml:space="preserve"> { l.Posizione, l.AtletaID</w:t>
      </w:r>
      <w:r w:rsidR="000A3698" w:rsidRPr="000A3698">
        <w:rPr>
          <w:rFonts w:ascii="Consolas" w:eastAsia="SimSun" w:hAnsi="Consolas" w:cs="Consolas"/>
          <w:color w:val="000000"/>
          <w:sz w:val="19"/>
          <w:szCs w:val="19"/>
          <w:lang w:val="it-IT"/>
        </w:rPr>
        <w:t>}</w:t>
      </w:r>
    </w:p>
    <w:p w14:paraId="20B0C8F1" w14:textId="44E4F609" w:rsidR="00AF5769" w:rsidRDefault="003A4C5E" w:rsidP="00AF5769">
      <w:pPr>
        <w:rPr>
          <w:i/>
          <w:iCs/>
          <w:sz w:val="16"/>
          <w:szCs w:val="16"/>
          <w:lang w:val="it-IT"/>
        </w:rPr>
      </w:pPr>
      <w:r>
        <w:rPr>
          <w:i/>
          <w:iCs/>
          <w:sz w:val="16"/>
          <w:szCs w:val="16"/>
          <w:lang w:val="it-IT"/>
        </w:rPr>
        <w:t>Non ho fatto in tempo.</w:t>
      </w:r>
    </w:p>
    <w:p w14:paraId="1EBF8B7E" w14:textId="77777777" w:rsidR="003A4C5E" w:rsidRPr="00D37751" w:rsidRDefault="003A4C5E" w:rsidP="00AF5769">
      <w:pPr>
        <w:rPr>
          <w:i/>
          <w:iCs/>
          <w:sz w:val="16"/>
          <w:szCs w:val="16"/>
          <w:lang w:val="it-IT"/>
        </w:rPr>
      </w:pPr>
    </w:p>
    <w:p w14:paraId="3063D3BC" w14:textId="77777777" w:rsidR="00AF5769" w:rsidRPr="00D37751" w:rsidRDefault="00AF5769" w:rsidP="00AF5769">
      <w:pPr>
        <w:rPr>
          <w:i/>
          <w:iCs/>
          <w:sz w:val="16"/>
          <w:szCs w:val="16"/>
          <w:lang w:val="it-IT"/>
        </w:rPr>
      </w:pPr>
    </w:p>
    <w:p w14:paraId="052DEA90" w14:textId="3704286A" w:rsidR="000C4A51" w:rsidRDefault="00CC1942" w:rsidP="61A61E6E">
      <w:pPr>
        <w:pStyle w:val="ListParagraph"/>
        <w:numPr>
          <w:ilvl w:val="0"/>
          <w:numId w:val="16"/>
        </w:numPr>
        <w:rPr>
          <w:i/>
          <w:iCs/>
          <w:sz w:val="16"/>
          <w:szCs w:val="16"/>
        </w:rPr>
      </w:pPr>
      <w:r w:rsidRPr="61A61E6E">
        <w:rPr>
          <w:i/>
          <w:iCs/>
          <w:sz w:val="16"/>
          <w:szCs w:val="16"/>
        </w:rPr>
        <w:t>De</w:t>
      </w:r>
      <w:r w:rsidR="003D0E45" w:rsidRPr="61A61E6E">
        <w:rPr>
          <w:i/>
          <w:iCs/>
          <w:sz w:val="16"/>
          <w:szCs w:val="16"/>
        </w:rPr>
        <w:t xml:space="preserve">finire cosa è </w:t>
      </w:r>
      <w:r w:rsidR="2010FEE9" w:rsidRPr="61A61E6E">
        <w:rPr>
          <w:i/>
          <w:iCs/>
          <w:sz w:val="16"/>
          <w:szCs w:val="16"/>
        </w:rPr>
        <w:t>il design Pattern Factory</w:t>
      </w:r>
    </w:p>
    <w:p w14:paraId="32D5AE19" w14:textId="19D8E335" w:rsidR="61A61E6E" w:rsidRPr="00AF5769" w:rsidRDefault="00AF5769" w:rsidP="61A61E6E">
      <w:pPr>
        <w:rPr>
          <w:i/>
          <w:iCs/>
          <w:sz w:val="16"/>
          <w:szCs w:val="16"/>
          <w:lang w:val="it-IT"/>
        </w:rPr>
      </w:pPr>
      <w:r w:rsidRPr="00AF5769">
        <w:rPr>
          <w:i/>
          <w:iCs/>
          <w:sz w:val="16"/>
          <w:szCs w:val="16"/>
          <w:lang w:val="it-IT"/>
        </w:rPr>
        <w:t>Un Design Pattern è u</w:t>
      </w:r>
      <w:r>
        <w:rPr>
          <w:i/>
          <w:iCs/>
          <w:sz w:val="16"/>
          <w:szCs w:val="16"/>
          <w:lang w:val="it-IT"/>
        </w:rPr>
        <w:t xml:space="preserve">n modello che viene utilizzato per descrivere una soluzione del progetto. Sono presenti diversi design pattern tra cui il Pattern Factory che consente di creare oggetti sulla base di determinati criteri. Si utilizza un’interfaccia con un metodo che sarà comune alle diverse classi che lo implementano e una classe Factory statica che in base all’input </w:t>
      </w:r>
      <w:r w:rsidR="00D37751">
        <w:rPr>
          <w:i/>
          <w:iCs/>
          <w:sz w:val="16"/>
          <w:szCs w:val="16"/>
          <w:lang w:val="it-IT"/>
        </w:rPr>
        <w:t>del client gestirà questa interfaccia creando la classe corrispondente all’input.</w:t>
      </w:r>
    </w:p>
    <w:p w14:paraId="01CB5BF0" w14:textId="34F4892F" w:rsidR="61A61E6E" w:rsidRPr="002C5C82" w:rsidRDefault="61A61E6E" w:rsidP="61A61E6E">
      <w:pPr>
        <w:rPr>
          <w:i/>
          <w:iCs/>
          <w:lang w:val="it-IT"/>
        </w:rPr>
      </w:pPr>
    </w:p>
    <w:p w14:paraId="4E827DA6" w14:textId="77777777" w:rsidR="00383A66" w:rsidRPr="00383A66" w:rsidRDefault="00383A66" w:rsidP="00383A66">
      <w:pPr>
        <w:pStyle w:val="ListParagraph"/>
        <w:ind w:left="360"/>
        <w:rPr>
          <w:rFonts w:cstheme="minorHAnsi"/>
          <w:i/>
          <w:iCs/>
          <w:sz w:val="16"/>
          <w:szCs w:val="16"/>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49112F1C" w:rsidR="00225A62" w:rsidRDefault="00225A62" w:rsidP="00CC050D">
      <w:pPr>
        <w:pStyle w:val="ListParagraph"/>
        <w:ind w:left="360"/>
      </w:pPr>
    </w:p>
    <w:p w14:paraId="33491C2A" w14:textId="16CA4CAE" w:rsidR="002C5C82" w:rsidRDefault="002C5C82" w:rsidP="00CC050D">
      <w:pPr>
        <w:pStyle w:val="ListParagraph"/>
        <w:ind w:left="360"/>
      </w:pPr>
    </w:p>
    <w:p w14:paraId="69EC6562" w14:textId="2CFA46F5" w:rsidR="002C5C82" w:rsidRDefault="002C5C82" w:rsidP="00CC050D">
      <w:pPr>
        <w:pStyle w:val="ListParagraph"/>
        <w:ind w:left="360"/>
      </w:pPr>
    </w:p>
    <w:p w14:paraId="1880DD21" w14:textId="22AFF057" w:rsidR="002C5C82" w:rsidRDefault="002C5C82" w:rsidP="00CC050D">
      <w:pPr>
        <w:pStyle w:val="ListParagraph"/>
        <w:ind w:left="360"/>
      </w:pPr>
    </w:p>
    <w:p w14:paraId="52A3F9AB" w14:textId="77ADFA92" w:rsidR="002C5C82" w:rsidRDefault="002C5C82" w:rsidP="00CC050D">
      <w:pPr>
        <w:pStyle w:val="ListParagraph"/>
        <w:ind w:left="360"/>
      </w:pPr>
    </w:p>
    <w:p w14:paraId="6872B0FE" w14:textId="12FCE727" w:rsidR="002C5C82" w:rsidRDefault="002C5C82" w:rsidP="00CC050D">
      <w:pPr>
        <w:pStyle w:val="ListParagraph"/>
        <w:ind w:left="360"/>
      </w:pPr>
    </w:p>
    <w:p w14:paraId="0B3C85B5" w14:textId="2BE22F9F" w:rsidR="002C5C82" w:rsidRDefault="002C5C82" w:rsidP="00CC050D">
      <w:pPr>
        <w:pStyle w:val="ListParagraph"/>
        <w:ind w:left="360"/>
      </w:pPr>
    </w:p>
    <w:p w14:paraId="1F49A973" w14:textId="67F66D94" w:rsidR="002C5C82" w:rsidRDefault="002C5C82" w:rsidP="00CC050D">
      <w:pPr>
        <w:pStyle w:val="ListParagraph"/>
        <w:ind w:left="360"/>
      </w:pPr>
    </w:p>
    <w:p w14:paraId="73D6A792" w14:textId="0CE77FF5" w:rsidR="002C5C82" w:rsidRDefault="002C5C82" w:rsidP="00CC050D">
      <w:pPr>
        <w:pStyle w:val="ListParagraph"/>
        <w:ind w:left="360"/>
      </w:pPr>
    </w:p>
    <w:p w14:paraId="28248D7B" w14:textId="1D54795C" w:rsidR="002C5C82" w:rsidRDefault="002C5C82" w:rsidP="00CC050D">
      <w:pPr>
        <w:pStyle w:val="ListParagraph"/>
        <w:ind w:left="360"/>
      </w:pPr>
    </w:p>
    <w:p w14:paraId="4CC07173" w14:textId="0DCD1702" w:rsidR="002C5C82" w:rsidRDefault="002C5C82" w:rsidP="00CC050D">
      <w:pPr>
        <w:pStyle w:val="ListParagraph"/>
        <w:ind w:left="360"/>
      </w:pPr>
    </w:p>
    <w:p w14:paraId="0FF84D1E" w14:textId="43B343E0" w:rsidR="002C5C82" w:rsidRDefault="002C5C82" w:rsidP="00CC050D">
      <w:pPr>
        <w:pStyle w:val="ListParagraph"/>
        <w:ind w:left="360"/>
      </w:pPr>
    </w:p>
    <w:p w14:paraId="4F3FC942" w14:textId="5D18BD7F" w:rsidR="002C5C82" w:rsidRDefault="002C5C82" w:rsidP="00CC050D">
      <w:pPr>
        <w:pStyle w:val="ListParagraph"/>
        <w:ind w:left="360"/>
      </w:pPr>
    </w:p>
    <w:p w14:paraId="192A86C8" w14:textId="0F8171BD" w:rsidR="002C5C82" w:rsidRDefault="002C5C82" w:rsidP="00CC050D">
      <w:pPr>
        <w:pStyle w:val="ListParagraph"/>
        <w:ind w:left="360"/>
      </w:pPr>
    </w:p>
    <w:p w14:paraId="230B3E23" w14:textId="6BD1D7AD" w:rsidR="002C5C82" w:rsidRDefault="002C5C82" w:rsidP="00CC050D">
      <w:pPr>
        <w:pStyle w:val="ListParagraph"/>
        <w:ind w:left="360"/>
      </w:pPr>
    </w:p>
    <w:p w14:paraId="0F0C173F" w14:textId="77777777" w:rsidR="009855F3" w:rsidRDefault="009855F3" w:rsidP="00CC050D">
      <w:pPr>
        <w:pStyle w:val="ListParagraph"/>
        <w:ind w:left="360"/>
      </w:pPr>
    </w:p>
    <w:p w14:paraId="57C9E069" w14:textId="4C87B839" w:rsidR="002C5C82" w:rsidRDefault="002C5C82" w:rsidP="00CC050D">
      <w:pPr>
        <w:pStyle w:val="ListParagraph"/>
        <w:ind w:left="360"/>
      </w:pPr>
    </w:p>
    <w:sectPr w:rsidR="002C5C8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E966A" w14:textId="77777777" w:rsidR="00C06261" w:rsidRDefault="00C06261">
      <w:pPr>
        <w:rPr>
          <w:lang w:val="it-IT"/>
        </w:rPr>
      </w:pPr>
      <w:r>
        <w:rPr>
          <w:lang w:val="it-IT"/>
        </w:rPr>
        <w:separator/>
      </w:r>
    </w:p>
  </w:endnote>
  <w:endnote w:type="continuationSeparator" w:id="0">
    <w:p w14:paraId="01BA35D0" w14:textId="77777777" w:rsidR="00C06261" w:rsidRDefault="00C0626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E6F44" w14:textId="77777777" w:rsidR="00C06261" w:rsidRDefault="00C06261">
      <w:pPr>
        <w:rPr>
          <w:lang w:val="it-IT"/>
        </w:rPr>
      </w:pPr>
      <w:r>
        <w:rPr>
          <w:lang w:val="it-IT"/>
        </w:rPr>
        <w:separator/>
      </w:r>
    </w:p>
  </w:footnote>
  <w:footnote w:type="continuationSeparator" w:id="0">
    <w:p w14:paraId="56689283" w14:textId="77777777" w:rsidR="00C06261" w:rsidRDefault="00C06261">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35F"/>
    <w:multiLevelType w:val="hybridMultilevel"/>
    <w:tmpl w:val="EB3E501C"/>
    <w:lvl w:ilvl="0" w:tplc="8F52C10E">
      <w:numFmt w:val="bullet"/>
      <w:lvlText w:val="-"/>
      <w:lvlJc w:val="left"/>
      <w:pPr>
        <w:ind w:left="720" w:hanging="360"/>
      </w:pPr>
      <w:rPr>
        <w:rFonts w:ascii="Century Gothic" w:eastAsia="Times New Roman"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4E6256"/>
    <w:multiLevelType w:val="multilevel"/>
    <w:tmpl w:val="9A1C8920"/>
    <w:numStyleLink w:val="Answers"/>
  </w:abstractNum>
  <w:abstractNum w:abstractNumId="7" w15:restartNumberingAfterBreak="0">
    <w:nsid w:val="33771E68"/>
    <w:multiLevelType w:val="multilevel"/>
    <w:tmpl w:val="9A1C8920"/>
    <w:numStyleLink w:val="Answers"/>
  </w:abstractNum>
  <w:abstractNum w:abstractNumId="8" w15:restartNumberingAfterBreak="0">
    <w:nsid w:val="3B8B7B22"/>
    <w:multiLevelType w:val="multilevel"/>
    <w:tmpl w:val="9A1C8920"/>
    <w:numStyleLink w:val="Answers"/>
  </w:abstractNum>
  <w:abstractNum w:abstractNumId="9"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355185"/>
    <w:multiLevelType w:val="multilevel"/>
    <w:tmpl w:val="9A1C8920"/>
    <w:numStyleLink w:val="Answers"/>
  </w:abstractNum>
  <w:abstractNum w:abstractNumId="12" w15:restartNumberingAfterBreak="0">
    <w:nsid w:val="49AF741D"/>
    <w:multiLevelType w:val="multilevel"/>
    <w:tmpl w:val="9A1C8920"/>
    <w:numStyleLink w:val="Answers"/>
  </w:abstractNum>
  <w:abstractNum w:abstractNumId="13" w15:restartNumberingAfterBreak="0">
    <w:nsid w:val="67173671"/>
    <w:multiLevelType w:val="multilevel"/>
    <w:tmpl w:val="9A1C8920"/>
    <w:numStyleLink w:val="Answers"/>
  </w:abstractNum>
  <w:abstractNum w:abstractNumId="14"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0"/>
  </w:num>
  <w:num w:numId="18">
    <w:abstractNumId w:val="1"/>
  </w:num>
  <w:num w:numId="19">
    <w:abstractNumId w:val="2"/>
  </w:num>
  <w:num w:numId="20">
    <w:abstractNumId w:val="14"/>
  </w:num>
  <w:num w:numId="21">
    <w:abstractNumId w:val="9"/>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4149"/>
    <w:rsid w:val="000070E0"/>
    <w:rsid w:val="00046618"/>
    <w:rsid w:val="0008558D"/>
    <w:rsid w:val="000A34E8"/>
    <w:rsid w:val="000A3698"/>
    <w:rsid w:val="000C4A51"/>
    <w:rsid w:val="000E60BC"/>
    <w:rsid w:val="00132BA7"/>
    <w:rsid w:val="00135EC2"/>
    <w:rsid w:val="00141303"/>
    <w:rsid w:val="0014318B"/>
    <w:rsid w:val="00152454"/>
    <w:rsid w:val="001600FB"/>
    <w:rsid w:val="001A3C39"/>
    <w:rsid w:val="001B6AE1"/>
    <w:rsid w:val="001C0245"/>
    <w:rsid w:val="001E6010"/>
    <w:rsid w:val="001F250D"/>
    <w:rsid w:val="00201EE0"/>
    <w:rsid w:val="00225A62"/>
    <w:rsid w:val="00230A4D"/>
    <w:rsid w:val="00261529"/>
    <w:rsid w:val="002733D1"/>
    <w:rsid w:val="00276425"/>
    <w:rsid w:val="002825D6"/>
    <w:rsid w:val="002C5C82"/>
    <w:rsid w:val="002D0170"/>
    <w:rsid w:val="002F2AFA"/>
    <w:rsid w:val="00315CD3"/>
    <w:rsid w:val="00331C39"/>
    <w:rsid w:val="00337908"/>
    <w:rsid w:val="003444B6"/>
    <w:rsid w:val="00347AB7"/>
    <w:rsid w:val="00356CAC"/>
    <w:rsid w:val="00383A66"/>
    <w:rsid w:val="003862F7"/>
    <w:rsid w:val="003A0670"/>
    <w:rsid w:val="003A4C5E"/>
    <w:rsid w:val="003D0E45"/>
    <w:rsid w:val="003D7282"/>
    <w:rsid w:val="003E162F"/>
    <w:rsid w:val="003E30EA"/>
    <w:rsid w:val="00402F9B"/>
    <w:rsid w:val="004216EB"/>
    <w:rsid w:val="004254F0"/>
    <w:rsid w:val="00440691"/>
    <w:rsid w:val="00443C7E"/>
    <w:rsid w:val="00446E50"/>
    <w:rsid w:val="00457A53"/>
    <w:rsid w:val="00464B0E"/>
    <w:rsid w:val="00496042"/>
    <w:rsid w:val="004A3D68"/>
    <w:rsid w:val="004C26A0"/>
    <w:rsid w:val="0053305A"/>
    <w:rsid w:val="00547F36"/>
    <w:rsid w:val="005645F9"/>
    <w:rsid w:val="005A2070"/>
    <w:rsid w:val="006041E2"/>
    <w:rsid w:val="00617DA3"/>
    <w:rsid w:val="00633EA3"/>
    <w:rsid w:val="006A5B48"/>
    <w:rsid w:val="006E2140"/>
    <w:rsid w:val="006E3EC5"/>
    <w:rsid w:val="006E7CC3"/>
    <w:rsid w:val="006F4A3F"/>
    <w:rsid w:val="0072454E"/>
    <w:rsid w:val="00731D2B"/>
    <w:rsid w:val="0078731A"/>
    <w:rsid w:val="007913B5"/>
    <w:rsid w:val="007C00E4"/>
    <w:rsid w:val="007C690D"/>
    <w:rsid w:val="007E3CB3"/>
    <w:rsid w:val="007F0168"/>
    <w:rsid w:val="008120C2"/>
    <w:rsid w:val="0084271B"/>
    <w:rsid w:val="0084793A"/>
    <w:rsid w:val="008739A2"/>
    <w:rsid w:val="008D7390"/>
    <w:rsid w:val="008E653D"/>
    <w:rsid w:val="00910C80"/>
    <w:rsid w:val="009200E1"/>
    <w:rsid w:val="0092010E"/>
    <w:rsid w:val="00957D96"/>
    <w:rsid w:val="009855F3"/>
    <w:rsid w:val="0099439C"/>
    <w:rsid w:val="00A1545F"/>
    <w:rsid w:val="00A360C5"/>
    <w:rsid w:val="00A74FF3"/>
    <w:rsid w:val="00A9761D"/>
    <w:rsid w:val="00AA5916"/>
    <w:rsid w:val="00AC2C1B"/>
    <w:rsid w:val="00AD7657"/>
    <w:rsid w:val="00AF5769"/>
    <w:rsid w:val="00B03500"/>
    <w:rsid w:val="00B142D7"/>
    <w:rsid w:val="00B219E6"/>
    <w:rsid w:val="00B37908"/>
    <w:rsid w:val="00B67E28"/>
    <w:rsid w:val="00B74798"/>
    <w:rsid w:val="00B915D5"/>
    <w:rsid w:val="00BA0768"/>
    <w:rsid w:val="00BA5730"/>
    <w:rsid w:val="00BC1DFD"/>
    <w:rsid w:val="00BF0094"/>
    <w:rsid w:val="00C06261"/>
    <w:rsid w:val="00C07251"/>
    <w:rsid w:val="00C329F9"/>
    <w:rsid w:val="00C33647"/>
    <w:rsid w:val="00C429CB"/>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37751"/>
    <w:rsid w:val="00D40B1D"/>
    <w:rsid w:val="00D52606"/>
    <w:rsid w:val="00D6178B"/>
    <w:rsid w:val="00D63689"/>
    <w:rsid w:val="00D81750"/>
    <w:rsid w:val="00D8241B"/>
    <w:rsid w:val="00D9344E"/>
    <w:rsid w:val="00DA34E6"/>
    <w:rsid w:val="00DA5C84"/>
    <w:rsid w:val="00DB470B"/>
    <w:rsid w:val="00DD766E"/>
    <w:rsid w:val="00E0358B"/>
    <w:rsid w:val="00E04A03"/>
    <w:rsid w:val="00E1423C"/>
    <w:rsid w:val="00E66EA4"/>
    <w:rsid w:val="00E7015D"/>
    <w:rsid w:val="00E94E57"/>
    <w:rsid w:val="00EA60A6"/>
    <w:rsid w:val="00EB2EAF"/>
    <w:rsid w:val="00ED5009"/>
    <w:rsid w:val="00ED5A4F"/>
    <w:rsid w:val="00EF5D6D"/>
    <w:rsid w:val="00EF68B0"/>
    <w:rsid w:val="00F54AD2"/>
    <w:rsid w:val="00F60AF1"/>
    <w:rsid w:val="00FC15F0"/>
    <w:rsid w:val="00FC6BAD"/>
    <w:rsid w:val="027D4090"/>
    <w:rsid w:val="05C423EB"/>
    <w:rsid w:val="07981F15"/>
    <w:rsid w:val="08A7BDF6"/>
    <w:rsid w:val="0957B8EA"/>
    <w:rsid w:val="0BA43330"/>
    <w:rsid w:val="0D037AE2"/>
    <w:rsid w:val="0D616DDF"/>
    <w:rsid w:val="1149A272"/>
    <w:rsid w:val="18B85CB2"/>
    <w:rsid w:val="1A05AB6A"/>
    <w:rsid w:val="1A791B64"/>
    <w:rsid w:val="2010FEE9"/>
    <w:rsid w:val="2173698B"/>
    <w:rsid w:val="23EF5990"/>
    <w:rsid w:val="2731F631"/>
    <w:rsid w:val="2BA6436D"/>
    <w:rsid w:val="338D733C"/>
    <w:rsid w:val="41A14F4E"/>
    <w:rsid w:val="48C5AB32"/>
    <w:rsid w:val="4B18CB9A"/>
    <w:rsid w:val="4F77B896"/>
    <w:rsid w:val="5180B80B"/>
    <w:rsid w:val="52985D05"/>
    <w:rsid w:val="591E9ADC"/>
    <w:rsid w:val="59CE95D0"/>
    <w:rsid w:val="5D3EB72C"/>
    <w:rsid w:val="60791EEB"/>
    <w:rsid w:val="61689559"/>
    <w:rsid w:val="61A61E6E"/>
    <w:rsid w:val="64224F54"/>
    <w:rsid w:val="6494C3FE"/>
    <w:rsid w:val="69F85CE9"/>
    <w:rsid w:val="6C74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190</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Martina Libreri (c)</cp:lastModifiedBy>
  <cp:revision>6</cp:revision>
  <cp:lastPrinted>2004-01-22T16:32:00Z</cp:lastPrinted>
  <dcterms:created xsi:type="dcterms:W3CDTF">2021-03-26T08:35:00Z</dcterms:created>
  <dcterms:modified xsi:type="dcterms:W3CDTF">2021-03-26T11:55:00Z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2021-03-26T08:01:24Z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2ee346cf-1a6b-4719-863a-ceaf14881914</vt:lpwstr>
  </property>
  <property fmtid="{D5CDD505-2E9C-101B-9397-08002B2CF9AE}" pid="21" name="MSIP_Label_5fae8262-b78e-4366-8929-a5d6aac95320_ContentBits">
    <vt:lpwstr>0</vt:lpwstr>
  </property>
</Properties>
</file>